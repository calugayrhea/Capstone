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30D0" w14:textId="6FCE1762" w:rsidR="00D54A17" w:rsidRDefault="00D54A17" w:rsidP="00D54A17">
      <w:pPr>
        <w:spacing w:after="0" w:line="240" w:lineRule="auto"/>
        <w:rPr>
          <w:rFonts w:ascii="Arial" w:hAnsi="Arial" w:cs="Arial"/>
        </w:rPr>
      </w:pPr>
    </w:p>
    <w:p w14:paraId="506402DC" w14:textId="27CEA04B" w:rsidR="00AC13F3" w:rsidRDefault="00AC13F3" w:rsidP="00D54A17">
      <w:pPr>
        <w:spacing w:after="0" w:line="240" w:lineRule="auto"/>
        <w:rPr>
          <w:rFonts w:ascii="Arial" w:hAnsi="Arial" w:cs="Arial"/>
        </w:rPr>
      </w:pPr>
    </w:p>
    <w:p w14:paraId="3CE82614" w14:textId="4D045BF9" w:rsidR="00AC13F3" w:rsidRPr="006032F7" w:rsidRDefault="00AC13F3" w:rsidP="00AC13F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6032F7">
        <w:rPr>
          <w:rFonts w:ascii="Times New Roman" w:hAnsi="Times New Roman"/>
          <w:b/>
          <w:sz w:val="24"/>
        </w:rPr>
        <w:t>ADVISER’S ENDORSEMENT</w:t>
      </w:r>
    </w:p>
    <w:p w14:paraId="3B494463" w14:textId="04D15725" w:rsidR="00AC13F3" w:rsidRDefault="00AC13F3" w:rsidP="00AC13F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E08DD5D" w14:textId="65211818" w:rsidR="00AC13F3" w:rsidRDefault="00AC13F3" w:rsidP="00AC13F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1A62C5B" w14:textId="1F007E85" w:rsidR="00AC13F3" w:rsidRDefault="00AC13F3" w:rsidP="00AC13F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1027786" w14:textId="06B04D43" w:rsidR="00AC13F3" w:rsidRDefault="00AC13F3" w:rsidP="00AC13F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90C74D" w14:textId="6FFE067F" w:rsidR="00AC13F3" w:rsidRDefault="00AC13F3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undersigned thesis adviser certifies that he has </w:t>
      </w:r>
      <w:r w:rsidR="001E2ED6">
        <w:rPr>
          <w:rFonts w:ascii="Times New Roman" w:hAnsi="Times New Roman"/>
          <w:sz w:val="24"/>
        </w:rPr>
        <w:t>careful</w:t>
      </w:r>
      <w:r w:rsidR="00921E81">
        <w:rPr>
          <w:rFonts w:ascii="Times New Roman" w:hAnsi="Times New Roman"/>
          <w:sz w:val="24"/>
        </w:rPr>
        <w:t>ly</w:t>
      </w:r>
      <w:r>
        <w:rPr>
          <w:rFonts w:ascii="Times New Roman" w:hAnsi="Times New Roman"/>
          <w:sz w:val="24"/>
        </w:rPr>
        <w:t xml:space="preserve"> read and scrutinized the capstone project (Thesis 1) entitled </w:t>
      </w:r>
      <w:r>
        <w:rPr>
          <w:rFonts w:ascii="Times New Roman" w:hAnsi="Times New Roman"/>
          <w:b/>
          <w:sz w:val="24"/>
        </w:rPr>
        <w:t>“</w:t>
      </w:r>
      <w:r w:rsidR="006C7B94">
        <w:rPr>
          <w:rFonts w:ascii="Times New Roman" w:hAnsi="Times New Roman"/>
          <w:b/>
          <w:sz w:val="24"/>
        </w:rPr>
        <w:t>Online Geolocation-based mobile tracking system for herbal plants</w:t>
      </w:r>
      <w:r>
        <w:rPr>
          <w:rFonts w:ascii="Times New Roman" w:hAnsi="Times New Roman"/>
          <w:b/>
          <w:sz w:val="24"/>
        </w:rPr>
        <w:t xml:space="preserve">” </w:t>
      </w:r>
      <w:r>
        <w:rPr>
          <w:rFonts w:ascii="Times New Roman" w:hAnsi="Times New Roman"/>
          <w:sz w:val="24"/>
        </w:rPr>
        <w:t xml:space="preserve">submitted by </w:t>
      </w:r>
      <w:r w:rsidR="006C7B94">
        <w:rPr>
          <w:rFonts w:ascii="Times New Roman" w:hAnsi="Times New Roman"/>
          <w:sz w:val="24"/>
        </w:rPr>
        <w:t>Fernandez</w:t>
      </w:r>
      <w:r>
        <w:rPr>
          <w:rFonts w:ascii="Times New Roman" w:hAnsi="Times New Roman"/>
          <w:sz w:val="24"/>
        </w:rPr>
        <w:t xml:space="preserve">, </w:t>
      </w:r>
      <w:r w:rsidR="006C7B94">
        <w:rPr>
          <w:rFonts w:ascii="Times New Roman" w:hAnsi="Times New Roman"/>
          <w:sz w:val="24"/>
        </w:rPr>
        <w:t>Dan Merrick F.</w:t>
      </w:r>
      <w:r>
        <w:rPr>
          <w:rFonts w:ascii="Times New Roman" w:hAnsi="Times New Roman"/>
          <w:sz w:val="24"/>
        </w:rPr>
        <w:t>,</w:t>
      </w:r>
      <w:r w:rsidR="006C7B94">
        <w:rPr>
          <w:rFonts w:ascii="Times New Roman" w:hAnsi="Times New Roman"/>
          <w:sz w:val="24"/>
        </w:rPr>
        <w:t xml:space="preserve"> Castro Agnes D.</w:t>
      </w:r>
      <w:r w:rsidR="006B75B6">
        <w:rPr>
          <w:rFonts w:ascii="Times New Roman" w:hAnsi="Times New Roman"/>
          <w:sz w:val="24"/>
        </w:rPr>
        <w:t>,</w:t>
      </w:r>
      <w:r w:rsidR="006C7B94">
        <w:rPr>
          <w:rFonts w:ascii="Times New Roman" w:hAnsi="Times New Roman"/>
          <w:sz w:val="24"/>
        </w:rPr>
        <w:t xml:space="preserve"> Calugay, Rhea D.,</w:t>
      </w:r>
      <w:r>
        <w:rPr>
          <w:rFonts w:ascii="Times New Roman" w:hAnsi="Times New Roman"/>
          <w:sz w:val="24"/>
        </w:rPr>
        <w:t xml:space="preserve"> and affirms that the same complete with the requirements and standards set by the campus.</w:t>
      </w:r>
    </w:p>
    <w:p w14:paraId="5F7210D6" w14:textId="35FCDC53" w:rsidR="00AC13F3" w:rsidRDefault="00AC13F3" w:rsidP="006032F7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09D3C49" w14:textId="6B1E9814" w:rsidR="00AC13F3" w:rsidRDefault="00AC13F3" w:rsidP="006032F7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BD361F" w14:textId="5F8B97B0" w:rsidR="00AC13F3" w:rsidRDefault="00AC13F3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view thereof, the undersigned endorses the group for proposal defense.</w:t>
      </w:r>
    </w:p>
    <w:p w14:paraId="0947372C" w14:textId="0C1C4C9C" w:rsid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34B3A3EF" w14:textId="6AA4E88E" w:rsid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537A7C88" w14:textId="1D084B4B" w:rsid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623D4693" w14:textId="63C9566F" w:rsid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3E05C2C8" w14:textId="5DB2E1A1" w:rsid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3286B90D" w14:textId="77777777" w:rsidR="000B5214" w:rsidRDefault="000B5214" w:rsidP="006032F7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7C68EDE3" w14:textId="1518FA8A" w:rsidR="006032F7" w:rsidRP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CHRISTIAN S. DELA CRUZ, DIT</w:t>
      </w:r>
    </w:p>
    <w:p w14:paraId="6E8CED9A" w14:textId="22E20C88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Thesis Adviser</w:t>
      </w:r>
    </w:p>
    <w:p w14:paraId="55078F74" w14:textId="1E172B03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</w:p>
    <w:p w14:paraId="79D9CBB5" w14:textId="3368D2BE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</w:p>
    <w:p w14:paraId="5769A3C1" w14:textId="75760036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</w:p>
    <w:p w14:paraId="4AF30550" w14:textId="77777777" w:rsidR="000B5214" w:rsidRDefault="000B5214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</w:p>
    <w:p w14:paraId="6BC0ED55" w14:textId="635DC692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</w:p>
    <w:p w14:paraId="1F97B013" w14:textId="7A504B0F" w:rsid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JULIET V. MENOR, DIT</w:t>
      </w:r>
    </w:p>
    <w:p w14:paraId="755C70DD" w14:textId="5696284B" w:rsidR="006032F7" w:rsidRPr="006032F7" w:rsidRDefault="006032F7" w:rsidP="006032F7">
      <w:pPr>
        <w:spacing w:after="0" w:line="240" w:lineRule="auto"/>
        <w:ind w:firstLine="7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Thesis Instructor / Program Chair, IT Department</w:t>
      </w:r>
    </w:p>
    <w:p w14:paraId="32AC3C76" w14:textId="14983D08" w:rsidR="006032F7" w:rsidRPr="006032F7" w:rsidRDefault="006032F7" w:rsidP="006032F7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sectPr w:rsidR="006032F7" w:rsidRPr="006032F7" w:rsidSect="00D340F0">
      <w:headerReference w:type="default" r:id="rId8"/>
      <w:footerReference w:type="default" r:id="rId9"/>
      <w:pgSz w:w="12240" w:h="20160" w:code="5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C25D" w14:textId="77777777" w:rsidR="00016A2B" w:rsidRDefault="00016A2B">
      <w:pPr>
        <w:spacing w:after="0" w:line="240" w:lineRule="auto"/>
      </w:pPr>
      <w:r>
        <w:separator/>
      </w:r>
    </w:p>
  </w:endnote>
  <w:endnote w:type="continuationSeparator" w:id="0">
    <w:p w14:paraId="1C6924DE" w14:textId="77777777" w:rsidR="00016A2B" w:rsidRDefault="0001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CFF" w14:textId="08577282" w:rsidR="00B06A61" w:rsidRDefault="00B06A61">
    <w:pPr>
      <w:pStyle w:val="Footer"/>
      <w:ind w:left="-1440"/>
    </w:pPr>
    <w:r>
      <w:rPr>
        <w:noProof/>
      </w:rPr>
      <w:drawing>
        <wp:inline distT="0" distB="0" distL="0" distR="0" wp14:anchorId="0C89D2C7" wp14:editId="1E67E281">
          <wp:extent cx="7818120" cy="948690"/>
          <wp:effectExtent l="0" t="0" r="0" b="3810"/>
          <wp:docPr id="7" name="Picture 8" descr="F:\Desktop\PSU - SC Files\Header_Footer_PSUS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:\Desktop\PSU - SC Files\Header_Footer_PSUS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052" b="-75"/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948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0FAD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6929E9" wp14:editId="2D1E8EC2">
              <wp:simplePos x="0" y="0"/>
              <wp:positionH relativeFrom="column">
                <wp:posOffset>7890510</wp:posOffset>
              </wp:positionH>
              <wp:positionV relativeFrom="paragraph">
                <wp:posOffset>309245</wp:posOffset>
              </wp:positionV>
              <wp:extent cx="2158365" cy="138430"/>
              <wp:effectExtent l="57150" t="19050" r="32385" b="520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8365" cy="138430"/>
                      </a:xfrm>
                      <a:prstGeom prst="rect">
                        <a:avLst/>
                      </a:prstGeom>
                      <a:solidFill>
                        <a:srgbClr val="3B23A1"/>
                      </a:solidFill>
                      <a:ln w="9525" cap="flat" cmpd="sng" algn="ctr">
                        <a:noFill/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14:paraId="67798837" w14:textId="77777777" w:rsidR="00B06A61" w:rsidRDefault="00B06A61">
                          <w:pPr>
                            <w:rPr>
                              <w:rFonts w:ascii="Arial" w:hAnsi="Arial" w:cs="Arial"/>
                              <w:color w:val="260F6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929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21.3pt;margin-top:24.35pt;width:169.95pt;height:1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" fillcolor="#3b23a1" stroked="f">
              <v:shadow on="t" color="black" opacity="22937f" origin=",.5" offset="0,.63889mm"/>
              <v:textbox>
                <w:txbxContent>
                  <w:p w14:paraId="67798837" w14:textId="77777777" w:rsidR="00B06A61" w:rsidRDefault="00B06A61">
                    <w:pPr>
                      <w:rPr>
                        <w:rFonts w:ascii="Arial" w:hAnsi="Arial" w:cs="Arial"/>
                        <w:color w:val="260F6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85D6" w14:textId="77777777" w:rsidR="00016A2B" w:rsidRDefault="00016A2B">
      <w:pPr>
        <w:spacing w:after="0" w:line="240" w:lineRule="auto"/>
      </w:pPr>
      <w:r>
        <w:separator/>
      </w:r>
    </w:p>
  </w:footnote>
  <w:footnote w:type="continuationSeparator" w:id="0">
    <w:p w14:paraId="5AD35347" w14:textId="77777777" w:rsidR="00016A2B" w:rsidRDefault="0001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EC18" w14:textId="77777777" w:rsidR="00B06A61" w:rsidRDefault="00B06A61">
    <w:pPr>
      <w:pStyle w:val="Header"/>
      <w:tabs>
        <w:tab w:val="clear" w:pos="4680"/>
        <w:tab w:val="clear" w:pos="9360"/>
        <w:tab w:val="left" w:pos="1808"/>
        <w:tab w:val="left" w:pos="7481"/>
      </w:tabs>
      <w:ind w:left="-1440" w:right="-1440"/>
    </w:pPr>
    <w:r>
      <w:rPr>
        <w:noProof/>
      </w:rPr>
      <w:drawing>
        <wp:inline distT="0" distB="0" distL="0" distR="0" wp14:anchorId="5895504D" wp14:editId="73367DED">
          <wp:extent cx="7724775" cy="1266825"/>
          <wp:effectExtent l="19050" t="0" r="0" b="0"/>
          <wp:docPr id="6" name="Picture 6" descr="F:\Desktop\PSU - SC Files\Header_Footer_PSUS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:\Desktop\PSU - SC Files\Header_Footer_PSUS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563"/>
                  <a:stretch>
                    <a:fillRect/>
                  </a:stretch>
                </pic:blipFill>
                <pic:spPr bwMode="auto">
                  <a:xfrm>
                    <a:off x="0" y="0"/>
                    <a:ext cx="7749049" cy="127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972"/>
    <w:multiLevelType w:val="hybridMultilevel"/>
    <w:tmpl w:val="B7E45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2A5"/>
    <w:multiLevelType w:val="hybridMultilevel"/>
    <w:tmpl w:val="0324CB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C060A2"/>
    <w:multiLevelType w:val="hybridMultilevel"/>
    <w:tmpl w:val="20FC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59F1"/>
    <w:multiLevelType w:val="hybridMultilevel"/>
    <w:tmpl w:val="7E004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F0D92"/>
    <w:multiLevelType w:val="hybridMultilevel"/>
    <w:tmpl w:val="97DA2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5316">
    <w:abstractNumId w:val="2"/>
  </w:num>
  <w:num w:numId="2" w16cid:durableId="504169952">
    <w:abstractNumId w:val="0"/>
  </w:num>
  <w:num w:numId="3" w16cid:durableId="1957903011">
    <w:abstractNumId w:val="4"/>
  </w:num>
  <w:num w:numId="4" w16cid:durableId="1911234055">
    <w:abstractNumId w:val="3"/>
  </w:num>
  <w:num w:numId="5" w16cid:durableId="198072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E5"/>
    <w:rsid w:val="00013299"/>
    <w:rsid w:val="00016A2B"/>
    <w:rsid w:val="0002764F"/>
    <w:rsid w:val="00055665"/>
    <w:rsid w:val="00064B35"/>
    <w:rsid w:val="000868A9"/>
    <w:rsid w:val="000929D1"/>
    <w:rsid w:val="000B3E7A"/>
    <w:rsid w:val="000B5214"/>
    <w:rsid w:val="000E20A0"/>
    <w:rsid w:val="00160EE0"/>
    <w:rsid w:val="00167F95"/>
    <w:rsid w:val="00172EC1"/>
    <w:rsid w:val="0018137A"/>
    <w:rsid w:val="001A0FAD"/>
    <w:rsid w:val="001E2ED6"/>
    <w:rsid w:val="001F1A26"/>
    <w:rsid w:val="00207D21"/>
    <w:rsid w:val="00267F7A"/>
    <w:rsid w:val="00275B86"/>
    <w:rsid w:val="00294F5B"/>
    <w:rsid w:val="002A2ED7"/>
    <w:rsid w:val="002A6B25"/>
    <w:rsid w:val="002B0ECE"/>
    <w:rsid w:val="002C7D49"/>
    <w:rsid w:val="002D2E63"/>
    <w:rsid w:val="002F12D2"/>
    <w:rsid w:val="003035C9"/>
    <w:rsid w:val="00325295"/>
    <w:rsid w:val="0033583C"/>
    <w:rsid w:val="003A4DE8"/>
    <w:rsid w:val="003A7325"/>
    <w:rsid w:val="003B6B76"/>
    <w:rsid w:val="003C1C50"/>
    <w:rsid w:val="003C52F8"/>
    <w:rsid w:val="003C72AE"/>
    <w:rsid w:val="003E5E18"/>
    <w:rsid w:val="004226E2"/>
    <w:rsid w:val="0043576A"/>
    <w:rsid w:val="00445763"/>
    <w:rsid w:val="00450293"/>
    <w:rsid w:val="00472065"/>
    <w:rsid w:val="00475666"/>
    <w:rsid w:val="00490AAF"/>
    <w:rsid w:val="004A6F99"/>
    <w:rsid w:val="004E75D9"/>
    <w:rsid w:val="0054520B"/>
    <w:rsid w:val="00552113"/>
    <w:rsid w:val="0055715A"/>
    <w:rsid w:val="00561D9B"/>
    <w:rsid w:val="0059092E"/>
    <w:rsid w:val="005A4D21"/>
    <w:rsid w:val="005A6B59"/>
    <w:rsid w:val="005B7C8C"/>
    <w:rsid w:val="005C5E55"/>
    <w:rsid w:val="005F602E"/>
    <w:rsid w:val="006032F7"/>
    <w:rsid w:val="00616D50"/>
    <w:rsid w:val="00633999"/>
    <w:rsid w:val="00663FED"/>
    <w:rsid w:val="006722F7"/>
    <w:rsid w:val="006B75B6"/>
    <w:rsid w:val="006C4427"/>
    <w:rsid w:val="006C7B94"/>
    <w:rsid w:val="00707E6B"/>
    <w:rsid w:val="00750797"/>
    <w:rsid w:val="0075568F"/>
    <w:rsid w:val="00776F4F"/>
    <w:rsid w:val="007A2559"/>
    <w:rsid w:val="007B64EF"/>
    <w:rsid w:val="007C2821"/>
    <w:rsid w:val="007D43A9"/>
    <w:rsid w:val="007E46C5"/>
    <w:rsid w:val="007E5D4A"/>
    <w:rsid w:val="008039CA"/>
    <w:rsid w:val="00805FE5"/>
    <w:rsid w:val="008171B7"/>
    <w:rsid w:val="00822134"/>
    <w:rsid w:val="0082777B"/>
    <w:rsid w:val="00837D0F"/>
    <w:rsid w:val="008625BE"/>
    <w:rsid w:val="00886FC0"/>
    <w:rsid w:val="008E006F"/>
    <w:rsid w:val="0090244B"/>
    <w:rsid w:val="0090400B"/>
    <w:rsid w:val="00913B8E"/>
    <w:rsid w:val="00913D37"/>
    <w:rsid w:val="009164A5"/>
    <w:rsid w:val="00921E81"/>
    <w:rsid w:val="009759AE"/>
    <w:rsid w:val="00975D78"/>
    <w:rsid w:val="009879E4"/>
    <w:rsid w:val="009A13C0"/>
    <w:rsid w:val="009B673C"/>
    <w:rsid w:val="009D01CB"/>
    <w:rsid w:val="009D1F7E"/>
    <w:rsid w:val="009F73DD"/>
    <w:rsid w:val="00A27E1B"/>
    <w:rsid w:val="00A31A8D"/>
    <w:rsid w:val="00A40EA6"/>
    <w:rsid w:val="00A45CBB"/>
    <w:rsid w:val="00AA10F3"/>
    <w:rsid w:val="00AA38C0"/>
    <w:rsid w:val="00AC13F3"/>
    <w:rsid w:val="00B06A61"/>
    <w:rsid w:val="00B53939"/>
    <w:rsid w:val="00B96476"/>
    <w:rsid w:val="00BA7F1F"/>
    <w:rsid w:val="00BE687B"/>
    <w:rsid w:val="00C00A7A"/>
    <w:rsid w:val="00C024B6"/>
    <w:rsid w:val="00C30089"/>
    <w:rsid w:val="00C407F2"/>
    <w:rsid w:val="00C46FF7"/>
    <w:rsid w:val="00C94923"/>
    <w:rsid w:val="00CA0020"/>
    <w:rsid w:val="00CB4E56"/>
    <w:rsid w:val="00CE2F94"/>
    <w:rsid w:val="00CF2088"/>
    <w:rsid w:val="00D25BBD"/>
    <w:rsid w:val="00D340F0"/>
    <w:rsid w:val="00D54A17"/>
    <w:rsid w:val="00D64010"/>
    <w:rsid w:val="00D84F12"/>
    <w:rsid w:val="00DE0B1D"/>
    <w:rsid w:val="00E01A50"/>
    <w:rsid w:val="00E05639"/>
    <w:rsid w:val="00E17433"/>
    <w:rsid w:val="00E23505"/>
    <w:rsid w:val="00E3643D"/>
    <w:rsid w:val="00E4722E"/>
    <w:rsid w:val="00EF1992"/>
    <w:rsid w:val="00F13FE3"/>
    <w:rsid w:val="00F14EF4"/>
    <w:rsid w:val="00F334CD"/>
    <w:rsid w:val="00F4225F"/>
    <w:rsid w:val="00F44EAD"/>
    <w:rsid w:val="00F67D38"/>
    <w:rsid w:val="00FD2991"/>
    <w:rsid w:val="13A43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C63091A"/>
  <w15:docId w15:val="{21671155-E267-4633-A0A9-DD735F56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DD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5079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9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5079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unhideWhenUsed/>
    <w:rsid w:val="007507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79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079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0797"/>
    <w:pPr>
      <w:ind w:left="720"/>
      <w:contextualSpacing/>
    </w:pPr>
  </w:style>
  <w:style w:type="paragraph" w:styleId="NoSpacing">
    <w:name w:val="No Spacing"/>
    <w:uiPriority w:val="1"/>
    <w:qFormat/>
    <w:rsid w:val="0075079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ACCRE%20REQUEST%20TO%20VPAA%20ON%20RESULTS%20OF%20AACUP%20&amp;%20CO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ECB8-4095-4D8E-AEFF-30EE9DC5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ACCRE REQUEST TO VPAA ON RESULTS OF AACUP &amp; COPC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RHEA�CALUGAY�</cp:lastModifiedBy>
  <cp:revision>3</cp:revision>
  <cp:lastPrinted>2021-04-20T04:30:00Z</cp:lastPrinted>
  <dcterms:created xsi:type="dcterms:W3CDTF">2021-08-08T12:00:00Z</dcterms:created>
  <dcterms:modified xsi:type="dcterms:W3CDTF">2022-08-19T01:53:00Z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